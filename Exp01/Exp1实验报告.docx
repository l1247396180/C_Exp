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  <w:kern w:val="2"/>
          <w:sz w:val="21"/>
        </w:rPr>
        <w:id w:val="-147544097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DFF59B2" w14:textId="77777777" w:rsidR="00B5269C" w:rsidRDefault="00B5269C">
          <w:pPr>
            <w:pStyle w:val="a8"/>
            <w:spacing w:before="1540" w:after="240"/>
            <w:rPr>
              <w:rFonts w:hint="eastAsia"/>
              <w:color w:val="4472C4" w:themeColor="accent1"/>
            </w:rPr>
          </w:pPr>
        </w:p>
        <w:p w14:paraId="48210636" w14:textId="77777777" w:rsidR="00B5269C" w:rsidRDefault="00000000">
          <w:pPr>
            <w:spacing w:line="360" w:lineRule="auto"/>
            <w:jc w:val="center"/>
            <w:rPr>
              <w:rFonts w:ascii="黑体" w:eastAsia="黑体" w:hAnsi="黑体" w:hint="eastAsia"/>
              <w:b/>
              <w:sz w:val="52"/>
              <w:szCs w:val="52"/>
            </w:rPr>
          </w:pPr>
          <w:r>
            <w:rPr>
              <w:rFonts w:ascii="黑体" w:eastAsia="黑体" w:hAnsi="黑体" w:hint="eastAsia"/>
              <w:b/>
              <w:sz w:val="52"/>
              <w:szCs w:val="52"/>
            </w:rPr>
            <w:t>C语言程序设计</w:t>
          </w:r>
        </w:p>
        <w:p w14:paraId="35F82BE5" w14:textId="77777777" w:rsidR="00B5269C" w:rsidRDefault="00000000">
          <w:pPr>
            <w:spacing w:line="360" w:lineRule="auto"/>
            <w:jc w:val="center"/>
            <w:rPr>
              <w:rFonts w:ascii="黑体" w:eastAsia="黑体" w:hAnsi="黑体" w:hint="eastAsia"/>
              <w:b/>
              <w:sz w:val="52"/>
              <w:szCs w:val="52"/>
            </w:rPr>
          </w:pPr>
          <w:r>
            <w:rPr>
              <w:rFonts w:ascii="黑体" w:eastAsia="黑体" w:hAnsi="黑体" w:hint="eastAsia"/>
              <w:b/>
              <w:sz w:val="52"/>
              <w:szCs w:val="52"/>
            </w:rPr>
            <w:t>实验报告</w:t>
          </w:r>
        </w:p>
        <w:p w14:paraId="0CB8C7B6" w14:textId="18D78F2A" w:rsidR="00B5269C" w:rsidRDefault="00000000">
          <w:pPr>
            <w:pStyle w:val="a8"/>
            <w:spacing w:before="480"/>
            <w:jc w:val="center"/>
            <w:rPr>
              <w:rFonts w:hint="eastAsia"/>
              <w:color w:val="4472C4" w:themeColor="accent1"/>
              <w:sz w:val="40"/>
            </w:rPr>
          </w:pPr>
          <w:r>
            <w:rPr>
              <w:rFonts w:hint="eastAsia"/>
              <w:color w:val="4472C4" w:themeColor="accent1"/>
              <w:sz w:val="40"/>
            </w:rPr>
            <w:t>实验</w:t>
          </w:r>
          <w:r w:rsidR="00BB74C4">
            <w:rPr>
              <w:rFonts w:hint="eastAsia"/>
              <w:color w:val="4472C4" w:themeColor="accent1"/>
              <w:sz w:val="40"/>
            </w:rPr>
            <w:t>一</w:t>
          </w:r>
        </w:p>
        <w:p w14:paraId="27D24A97" w14:textId="77777777" w:rsidR="00B5269C" w:rsidRDefault="00B5269C">
          <w:pPr>
            <w:pStyle w:val="a8"/>
            <w:spacing w:before="480"/>
            <w:jc w:val="center"/>
            <w:rPr>
              <w:rFonts w:hint="eastAsia"/>
              <w:color w:val="4472C4" w:themeColor="accent1"/>
            </w:rPr>
          </w:pPr>
        </w:p>
        <w:p w14:paraId="4984428B" w14:textId="77777777" w:rsidR="00B5269C" w:rsidRDefault="00B5269C">
          <w:pPr>
            <w:pStyle w:val="a8"/>
            <w:spacing w:before="480"/>
            <w:jc w:val="center"/>
            <w:rPr>
              <w:rFonts w:hint="eastAsia"/>
              <w:color w:val="4472C4" w:themeColor="accent1"/>
            </w:rPr>
          </w:pPr>
        </w:p>
        <w:p w14:paraId="71F9B778" w14:textId="77777777" w:rsidR="00B5269C" w:rsidRDefault="00B5269C">
          <w:pPr>
            <w:pStyle w:val="a8"/>
            <w:spacing w:before="480"/>
            <w:jc w:val="center"/>
            <w:rPr>
              <w:rFonts w:hint="eastAsia"/>
              <w:color w:val="4472C4" w:themeColor="accent1"/>
            </w:rPr>
          </w:pPr>
        </w:p>
        <w:p w14:paraId="140062CB" w14:textId="77777777" w:rsidR="00B5269C" w:rsidRDefault="00B5269C">
          <w:pPr>
            <w:pStyle w:val="a8"/>
            <w:spacing w:before="480"/>
            <w:jc w:val="center"/>
            <w:rPr>
              <w:rFonts w:hint="eastAsia"/>
              <w:color w:val="4472C4" w:themeColor="accent1"/>
            </w:rPr>
          </w:pPr>
        </w:p>
        <w:p w14:paraId="6DDAC44F" w14:textId="77777777" w:rsidR="00B5269C" w:rsidRDefault="00000000">
          <w:pPr>
            <w:pStyle w:val="a8"/>
            <w:spacing w:before="480"/>
            <w:jc w:val="center"/>
            <w:rPr>
              <w:rFonts w:ascii="黑体" w:eastAsia="黑体" w:hAnsi="黑体" w:hint="eastAsia"/>
              <w:sz w:val="28"/>
              <w:szCs w:val="28"/>
            </w:rPr>
          </w:pPr>
          <w:r>
            <w:rPr>
              <w:rFonts w:ascii="黑体" w:eastAsia="黑体" w:hAnsi="黑体" w:hint="eastAsia"/>
              <w:sz w:val="28"/>
              <w:szCs w:val="28"/>
            </w:rPr>
            <w:t>姓名：</w:t>
          </w:r>
          <w:r w:rsidR="00462FCE">
            <w:rPr>
              <w:rFonts w:ascii="黑体" w:eastAsia="黑体" w:hAnsi="黑体" w:hint="eastAsia"/>
              <w:sz w:val="28"/>
              <w:szCs w:val="28"/>
            </w:rPr>
            <w:t>李拓君</w:t>
          </w:r>
        </w:p>
        <w:p w14:paraId="7CA9FE3C" w14:textId="77777777" w:rsidR="00B5269C" w:rsidRDefault="00000000">
          <w:pPr>
            <w:pStyle w:val="a8"/>
            <w:spacing w:before="480"/>
            <w:jc w:val="center"/>
            <w:rPr>
              <w:rFonts w:ascii="黑体" w:eastAsia="黑体" w:hAnsi="黑体" w:hint="eastAsia"/>
              <w:sz w:val="28"/>
              <w:szCs w:val="28"/>
            </w:rPr>
          </w:pPr>
          <w:r>
            <w:rPr>
              <w:rFonts w:ascii="黑体" w:eastAsia="黑体" w:hAnsi="黑体" w:hint="eastAsia"/>
              <w:sz w:val="28"/>
              <w:szCs w:val="28"/>
            </w:rPr>
            <w:t>学号：</w:t>
          </w:r>
          <w:r w:rsidR="00462FCE">
            <w:rPr>
              <w:rFonts w:ascii="黑体" w:eastAsia="黑体" w:hAnsi="黑体" w:hint="eastAsia"/>
              <w:sz w:val="28"/>
              <w:szCs w:val="28"/>
            </w:rPr>
            <w:t>25531106</w:t>
          </w:r>
        </w:p>
        <w:p w14:paraId="208B4799" w14:textId="77777777" w:rsidR="00B5269C" w:rsidRDefault="00000000">
          <w:pPr>
            <w:pStyle w:val="a8"/>
            <w:spacing w:before="480"/>
            <w:jc w:val="center"/>
            <w:rPr>
              <w:rFonts w:ascii="黑体" w:eastAsia="黑体" w:hAnsi="黑体" w:hint="eastAsia"/>
              <w:sz w:val="28"/>
              <w:szCs w:val="28"/>
            </w:rPr>
          </w:pPr>
          <w:r>
            <w:rPr>
              <w:rFonts w:ascii="黑体" w:eastAsia="黑体" w:hAnsi="黑体" w:hint="eastAsia"/>
              <w:sz w:val="28"/>
              <w:szCs w:val="28"/>
            </w:rPr>
            <w:t>日期：20</w:t>
          </w:r>
          <w:r>
            <w:rPr>
              <w:rFonts w:ascii="黑体" w:eastAsia="黑体" w:hAnsi="黑体"/>
              <w:sz w:val="28"/>
              <w:szCs w:val="28"/>
            </w:rPr>
            <w:t>25</w:t>
          </w:r>
          <w:r>
            <w:rPr>
              <w:rFonts w:ascii="黑体" w:eastAsia="黑体" w:hAnsi="黑体" w:hint="eastAsia"/>
              <w:sz w:val="28"/>
              <w:szCs w:val="28"/>
            </w:rPr>
            <w:t>.</w:t>
          </w:r>
          <w:r>
            <w:rPr>
              <w:rFonts w:ascii="黑体" w:eastAsia="黑体" w:hAnsi="黑体"/>
              <w:sz w:val="28"/>
              <w:szCs w:val="28"/>
            </w:rPr>
            <w:t>9</w:t>
          </w:r>
          <w:r>
            <w:rPr>
              <w:rFonts w:ascii="黑体" w:eastAsia="黑体" w:hAnsi="黑体" w:hint="eastAsia"/>
              <w:sz w:val="28"/>
              <w:szCs w:val="28"/>
            </w:rPr>
            <w:t>.</w:t>
          </w:r>
          <w:r w:rsidR="00462FCE">
            <w:rPr>
              <w:rFonts w:ascii="黑体" w:eastAsia="黑体" w:hAnsi="黑体" w:hint="eastAsia"/>
              <w:sz w:val="28"/>
              <w:szCs w:val="28"/>
            </w:rPr>
            <w:t>19</w:t>
          </w:r>
        </w:p>
        <w:p w14:paraId="1A467F8B" w14:textId="77777777" w:rsidR="00B5269C" w:rsidRDefault="00000000">
          <w:pPr>
            <w:widowControl/>
            <w:jc w:val="left"/>
            <w:rPr>
              <w:rFonts w:hint="eastAsia"/>
            </w:rPr>
          </w:pPr>
          <w:r>
            <w:br w:type="page"/>
          </w:r>
          <w:r>
            <w:rPr>
              <w:rFonts w:hint="eastAsia"/>
            </w:rPr>
            <w:lastRenderedPageBreak/>
            <w:t xml:space="preserve"> </w:t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208258481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D97AB80" w14:textId="77777777" w:rsidR="00B5269C" w:rsidRDefault="00000000">
              <w:pPr>
                <w:pStyle w:val="TOC"/>
                <w:rPr>
                  <w:rFonts w:hint="eastAsia"/>
                </w:rPr>
              </w:pPr>
              <w:r>
                <w:rPr>
                  <w:lang w:val="zh-CN"/>
                </w:rPr>
                <w:t>目录</w:t>
              </w:r>
            </w:p>
            <w:p w14:paraId="5DB7DCA0" w14:textId="7C2E1FDF" w:rsidR="00E83330" w:rsidRDefault="00000000">
              <w:pPr>
                <w:pStyle w:val="TOC1"/>
                <w:tabs>
                  <w:tab w:val="right" w:leader="dot" w:pos="8296"/>
                </w:tabs>
                <w:rPr>
                  <w:rFonts w:asciiTheme="minorHAnsi" w:eastAsiaTheme="minorEastAsia" w:hAnsiTheme="minorHAnsi" w:hint="eastAsia"/>
                  <w:b w:val="0"/>
                  <w:bCs w:val="0"/>
                  <w:noProof/>
                  <w:kern w:val="2"/>
                  <w:sz w:val="22"/>
                  <w:szCs w:val="24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09199541" w:history="1">
                <w:r w:rsidR="00E83330" w:rsidRPr="006670A4">
                  <w:rPr>
                    <w:rStyle w:val="a3"/>
                    <w:rFonts w:hint="eastAsia"/>
                    <w:noProof/>
                  </w:rPr>
                  <w:t>实验一</w:t>
                </w:r>
                <w:r w:rsidR="00E83330">
                  <w:rPr>
                    <w:rFonts w:hint="eastAsia"/>
                    <w:noProof/>
                    <w:webHidden/>
                  </w:rPr>
                  <w:tab/>
                </w:r>
                <w:r w:rsidR="00E83330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E83330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E83330">
                  <w:rPr>
                    <w:noProof/>
                    <w:webHidden/>
                  </w:rPr>
                  <w:instrText>PAGEREF _Toc209199541 \h</w:instrText>
                </w:r>
                <w:r w:rsidR="00E83330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E83330">
                  <w:rPr>
                    <w:rFonts w:hint="eastAsia"/>
                    <w:noProof/>
                    <w:webHidden/>
                  </w:rPr>
                </w:r>
                <w:r w:rsidR="00E83330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E83330">
                  <w:rPr>
                    <w:rFonts w:hint="eastAsia"/>
                    <w:noProof/>
                    <w:webHidden/>
                  </w:rPr>
                  <w:t>2</w:t>
                </w:r>
                <w:r w:rsidR="00E83330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7197DA7C" w14:textId="0CB6A81D" w:rsidR="00E83330" w:rsidRDefault="00E83330">
              <w:pPr>
                <w:pStyle w:val="TOC2"/>
                <w:tabs>
                  <w:tab w:val="right" w:leader="dot" w:pos="8296"/>
                </w:tabs>
                <w:rPr>
                  <w:rFonts w:asciiTheme="minorHAnsi" w:eastAsiaTheme="minorEastAsia" w:hAnsiTheme="minorHAnsi" w:hint="eastAsia"/>
                  <w:b w:val="0"/>
                  <w:noProof/>
                  <w:sz w:val="22"/>
                  <w:szCs w:val="24"/>
                  <w14:ligatures w14:val="standardContextual"/>
                </w:rPr>
              </w:pPr>
              <w:hyperlink w:anchor="_Toc209199542" w:history="1">
                <w:r w:rsidRPr="006670A4">
                  <w:rPr>
                    <w:rStyle w:val="a3"/>
                    <w:rFonts w:hint="eastAsia"/>
                    <w:noProof/>
                  </w:rPr>
                  <w:t>1、实验目的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_Toc209199542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2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69A5CA9E" w14:textId="25A3A6D3" w:rsidR="00E83330" w:rsidRDefault="00E83330">
              <w:pPr>
                <w:pStyle w:val="TOC2"/>
                <w:tabs>
                  <w:tab w:val="right" w:leader="dot" w:pos="8296"/>
                </w:tabs>
                <w:rPr>
                  <w:rFonts w:asciiTheme="minorHAnsi" w:eastAsiaTheme="minorEastAsia" w:hAnsiTheme="minorHAnsi" w:hint="eastAsia"/>
                  <w:b w:val="0"/>
                  <w:noProof/>
                  <w:sz w:val="22"/>
                  <w:szCs w:val="24"/>
                  <w14:ligatures w14:val="standardContextual"/>
                </w:rPr>
              </w:pPr>
              <w:hyperlink w:anchor="_Toc209199543" w:history="1">
                <w:r w:rsidRPr="006670A4">
                  <w:rPr>
                    <w:rStyle w:val="a3"/>
                    <w:rFonts w:hint="eastAsia"/>
                    <w:noProof/>
                  </w:rPr>
                  <w:t>2、关键代码解析及代码运行结果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_Toc209199543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2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185B0E1B" w14:textId="498DAAB3" w:rsidR="00E83330" w:rsidRDefault="00E83330">
              <w:pPr>
                <w:pStyle w:val="TOC3"/>
                <w:tabs>
                  <w:tab w:val="right" w:leader="dot" w:pos="8296"/>
                </w:tabs>
                <w:rPr>
                  <w:rFonts w:cstheme="minorBidi" w:hint="eastAsia"/>
                  <w:noProof/>
                  <w:kern w:val="2"/>
                  <w:szCs w:val="24"/>
                  <w14:ligatures w14:val="standardContextual"/>
                </w:rPr>
              </w:pPr>
              <w:hyperlink w:anchor="_Toc209199544" w:history="1">
                <w:r w:rsidRPr="006670A4">
                  <w:rPr>
                    <w:rStyle w:val="a3"/>
                    <w:rFonts w:hint="eastAsia"/>
                    <w:noProof/>
                  </w:rPr>
                  <w:t>2.1 第二题：HelloWorld.cpp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_Toc209199544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2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7838DB33" w14:textId="0A549B62" w:rsidR="00E83330" w:rsidRDefault="00E83330">
              <w:pPr>
                <w:pStyle w:val="TOC3"/>
                <w:tabs>
                  <w:tab w:val="right" w:leader="dot" w:pos="8296"/>
                </w:tabs>
                <w:rPr>
                  <w:rFonts w:cstheme="minorBidi" w:hint="eastAsia"/>
                  <w:noProof/>
                  <w:kern w:val="2"/>
                  <w:szCs w:val="24"/>
                  <w14:ligatures w14:val="standardContextual"/>
                </w:rPr>
              </w:pPr>
              <w:hyperlink w:anchor="_Toc209199545" w:history="1">
                <w:r w:rsidRPr="006670A4">
                  <w:rPr>
                    <w:rStyle w:val="a3"/>
                    <w:rFonts w:hint="eastAsia"/>
                    <w:noProof/>
                  </w:rPr>
                  <w:t>2.2 第一题：Sum.cpp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_Toc209199545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3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383E38FA" w14:textId="3C15E080" w:rsidR="00E83330" w:rsidRDefault="00E83330">
              <w:pPr>
                <w:pStyle w:val="TOC3"/>
                <w:tabs>
                  <w:tab w:val="right" w:leader="dot" w:pos="8296"/>
                </w:tabs>
                <w:rPr>
                  <w:rFonts w:cstheme="minorBidi" w:hint="eastAsia"/>
                  <w:noProof/>
                  <w:kern w:val="2"/>
                  <w:szCs w:val="24"/>
                  <w14:ligatures w14:val="standardContextual"/>
                </w:rPr>
              </w:pPr>
              <w:hyperlink w:anchor="_Toc209199546" w:history="1">
                <w:r w:rsidRPr="006670A4">
                  <w:rPr>
                    <w:rStyle w:val="a3"/>
                    <w:rFonts w:hint="eastAsia"/>
                    <w:noProof/>
                  </w:rPr>
                  <w:t>2.3 第三题：SuperMary.cpp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_Toc209199546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4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461C95A1" w14:textId="283ABD25" w:rsidR="00E83330" w:rsidRDefault="00E83330">
              <w:pPr>
                <w:pStyle w:val="TOC2"/>
                <w:tabs>
                  <w:tab w:val="right" w:leader="dot" w:pos="8296"/>
                </w:tabs>
                <w:rPr>
                  <w:rFonts w:asciiTheme="minorHAnsi" w:eastAsiaTheme="minorEastAsia" w:hAnsiTheme="minorHAnsi" w:hint="eastAsia"/>
                  <w:b w:val="0"/>
                  <w:noProof/>
                  <w:sz w:val="22"/>
                  <w:szCs w:val="24"/>
                  <w14:ligatures w14:val="standardContextual"/>
                </w:rPr>
              </w:pPr>
              <w:hyperlink w:anchor="_Toc209199547" w:history="1">
                <w:r w:rsidRPr="006670A4">
                  <w:rPr>
                    <w:rStyle w:val="a3"/>
                    <w:rFonts w:hint="eastAsia"/>
                    <w:noProof/>
                  </w:rPr>
                  <w:t>3、实验心得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_Toc209199547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5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035E1580" w14:textId="51A50DEA" w:rsidR="00B5269C" w:rsidRDefault="00000000">
              <w:pPr>
                <w:rPr>
                  <w:rFonts w:hint="eastAsia"/>
                </w:rPr>
              </w:pPr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4B6B82FA" w14:textId="77777777" w:rsidR="00B5269C" w:rsidRDefault="00000000">
          <w:pPr>
            <w:widowControl/>
            <w:jc w:val="left"/>
            <w:rPr>
              <w:rFonts w:hint="eastAsia"/>
            </w:rPr>
          </w:pPr>
        </w:p>
      </w:sdtContent>
    </w:sdt>
    <w:p w14:paraId="20290DFB" w14:textId="554D28DE" w:rsidR="00684368" w:rsidRPr="00684368" w:rsidRDefault="00000000" w:rsidP="00684368">
      <w:pPr>
        <w:pStyle w:val="1"/>
        <w:pageBreakBefore/>
        <w:jc w:val="center"/>
        <w:rPr>
          <w:rFonts w:ascii="微软雅黑" w:eastAsia="微软雅黑" w:hAnsi="微软雅黑" w:cstheme="majorBidi"/>
          <w:sz w:val="32"/>
          <w:szCs w:val="32"/>
        </w:rPr>
      </w:pPr>
      <w:bookmarkStart w:id="0" w:name="_Toc209199541"/>
      <w:r>
        <w:rPr>
          <w:rFonts w:hint="eastAsia"/>
        </w:rPr>
        <w:lastRenderedPageBreak/>
        <w:t>实验</w:t>
      </w:r>
      <w:r w:rsidR="00684368">
        <w:rPr>
          <w:rFonts w:hint="eastAsia"/>
        </w:rPr>
        <w:t>一</w:t>
      </w:r>
      <w:bookmarkEnd w:id="0"/>
    </w:p>
    <w:p w14:paraId="38A2843B" w14:textId="62EB18A3" w:rsidR="00684368" w:rsidRPr="00684368" w:rsidRDefault="00684368" w:rsidP="00684368">
      <w:pPr>
        <w:pStyle w:val="2"/>
        <w:rPr>
          <w:rFonts w:ascii="微软雅黑" w:eastAsia="微软雅黑" w:hAnsi="微软雅黑"/>
        </w:rPr>
      </w:pPr>
    </w:p>
    <w:p w14:paraId="4DB79D7B" w14:textId="77777777" w:rsidR="00684368" w:rsidRPr="005644F0" w:rsidRDefault="00684368" w:rsidP="00684368">
      <w:pPr>
        <w:pStyle w:val="2"/>
      </w:pPr>
      <w:bookmarkStart w:id="1" w:name="_Toc209199542"/>
      <w:r w:rsidRPr="005644F0">
        <w:t>1、实验目的</w:t>
      </w:r>
      <w:bookmarkEnd w:id="1"/>
    </w:p>
    <w:p w14:paraId="18214D8E" w14:textId="77777777" w:rsidR="00684368" w:rsidRPr="00684368" w:rsidRDefault="00684368" w:rsidP="00684368">
      <w:r w:rsidRPr="00684368">
        <w:t>掌握C++基本输入输出流的使用；</w:t>
      </w:r>
    </w:p>
    <w:p w14:paraId="50A8FA35" w14:textId="77777777" w:rsidR="00684368" w:rsidRPr="00684368" w:rsidRDefault="00684368" w:rsidP="00684368">
      <w:r w:rsidRPr="00684368">
        <w:t>理解并实践基本的程序结构；</w:t>
      </w:r>
    </w:p>
    <w:p w14:paraId="624264AD" w14:textId="77777777" w:rsidR="00684368" w:rsidRDefault="00684368" w:rsidP="00684368">
      <w:r w:rsidRPr="00684368">
        <w:t>学会编写并运行简单的C++程序。</w:t>
      </w:r>
    </w:p>
    <w:p w14:paraId="0CB5B6D3" w14:textId="77777777" w:rsidR="00684368" w:rsidRPr="005644F0" w:rsidRDefault="00684368" w:rsidP="00684368">
      <w:pPr>
        <w:pStyle w:val="2"/>
      </w:pPr>
      <w:bookmarkStart w:id="2" w:name="_Toc209199543"/>
      <w:r w:rsidRPr="005644F0">
        <w:t>2、关键代码解析及代码运行结果</w:t>
      </w:r>
      <w:bookmarkEnd w:id="2"/>
    </w:p>
    <w:p w14:paraId="1C3F3C50" w14:textId="10FE208D" w:rsidR="00E83330" w:rsidRPr="00684368" w:rsidRDefault="00E83330" w:rsidP="00E83330">
      <w:pPr>
        <w:rPr>
          <w:rFonts w:hint="eastAsia"/>
        </w:rPr>
      </w:pPr>
    </w:p>
    <w:p w14:paraId="481B72F1" w14:textId="0A3F1138" w:rsidR="00684368" w:rsidRPr="00684368" w:rsidRDefault="00684368" w:rsidP="00684368">
      <w:pPr>
        <w:pStyle w:val="3"/>
      </w:pPr>
      <w:bookmarkStart w:id="3" w:name="_Toc209199544"/>
      <w:r w:rsidRPr="00684368">
        <w:t>2.</w:t>
      </w:r>
      <w:r w:rsidR="00E83330">
        <w:rPr>
          <w:rFonts w:hint="eastAsia"/>
        </w:rPr>
        <w:t>1</w:t>
      </w:r>
      <w:r w:rsidRPr="00684368">
        <w:t xml:space="preserve"> 第二题：</w:t>
      </w:r>
      <w:r w:rsidR="00E83330">
        <w:rPr>
          <w:rFonts w:hint="eastAsia"/>
        </w:rPr>
        <w:t>Exp01_No1</w:t>
      </w:r>
      <w:r w:rsidRPr="00684368">
        <w:t>.cpp</w:t>
      </w:r>
      <w:bookmarkEnd w:id="3"/>
    </w:p>
    <w:p w14:paraId="60155F71" w14:textId="6CD2CF43" w:rsidR="00684368" w:rsidRPr="00684368" w:rsidRDefault="00684368" w:rsidP="00684368">
      <w:pPr>
        <w:pStyle w:val="4"/>
      </w:pPr>
      <w:r w:rsidRPr="00684368">
        <w:t>2.</w:t>
      </w:r>
      <w:r w:rsidR="00E83330">
        <w:rPr>
          <w:rFonts w:hint="eastAsia"/>
        </w:rPr>
        <w:t>1</w:t>
      </w:r>
      <w:r w:rsidRPr="00684368">
        <w:t>.1 关键代码解析</w:t>
      </w:r>
    </w:p>
    <w:p w14:paraId="2EFB4E5D" w14:textId="77777777" w:rsidR="00684368" w:rsidRPr="00684368" w:rsidRDefault="00684368" w:rsidP="00684368">
      <w:r w:rsidRPr="00684368">
        <w:t>该程序为经典的“Hello, World!”程序。</w:t>
      </w:r>
    </w:p>
    <w:p w14:paraId="79FA173B" w14:textId="4F7C79D8" w:rsidR="00684368" w:rsidRPr="00684368" w:rsidRDefault="00684368" w:rsidP="00684368">
      <w:r w:rsidRPr="00684368">
        <w:t>使用</w:t>
      </w:r>
      <w:r w:rsidR="005644F0">
        <w:rPr>
          <w:rFonts w:hint="eastAsia"/>
        </w:rPr>
        <w:t>printf</w:t>
      </w:r>
      <w:r w:rsidRPr="00684368">
        <w:t>输出字符串“Hello, World!”；</w:t>
      </w:r>
    </w:p>
    <w:p w14:paraId="0A5A1D49" w14:textId="77777777" w:rsidR="00684368" w:rsidRPr="00684368" w:rsidRDefault="00684368" w:rsidP="00684368">
      <w:r w:rsidRPr="00684368">
        <w:t>程序展示了C++中最基本的输出语句和程序结构。</w:t>
      </w:r>
    </w:p>
    <w:p w14:paraId="202CD660" w14:textId="1554C2B5" w:rsidR="00E83330" w:rsidRDefault="00684368" w:rsidP="00E83330">
      <w:pPr>
        <w:pStyle w:val="4"/>
      </w:pPr>
      <w:r w:rsidRPr="00684368">
        <w:lastRenderedPageBreak/>
        <w:t>2.</w:t>
      </w:r>
      <w:r w:rsidR="00E83330">
        <w:rPr>
          <w:rFonts w:hint="eastAsia"/>
        </w:rPr>
        <w:t>1.</w:t>
      </w:r>
      <w:r w:rsidRPr="00684368">
        <w:t>2 代码运行结果</w:t>
      </w:r>
    </w:p>
    <w:p w14:paraId="30724905" w14:textId="5010D009" w:rsidR="00E83330" w:rsidRPr="00E83330" w:rsidRDefault="00E83330" w:rsidP="00E83330">
      <w:pPr>
        <w:rPr>
          <w:rFonts w:hint="eastAsia"/>
        </w:rPr>
      </w:pPr>
      <w:r w:rsidRPr="00E83330">
        <w:drawing>
          <wp:inline distT="0" distB="0" distL="0" distR="0" wp14:anchorId="3009C056" wp14:editId="68CB712C">
            <wp:extent cx="5274310" cy="2819400"/>
            <wp:effectExtent l="0" t="0" r="2540" b="0"/>
            <wp:docPr id="694120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20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7D48" w14:textId="3BE32391" w:rsidR="00E83330" w:rsidRPr="00684368" w:rsidRDefault="00E83330" w:rsidP="00E83330">
      <w:pPr>
        <w:pStyle w:val="3"/>
      </w:pPr>
      <w:bookmarkStart w:id="4" w:name="_Toc209199545"/>
      <w:r w:rsidRPr="00684368">
        <w:t>2.</w:t>
      </w:r>
      <w:r>
        <w:rPr>
          <w:rFonts w:hint="eastAsia"/>
        </w:rPr>
        <w:t>2</w:t>
      </w:r>
      <w:r w:rsidRPr="00684368">
        <w:t xml:space="preserve"> 第一题：</w:t>
      </w:r>
      <w:r>
        <w:rPr>
          <w:rFonts w:hint="eastAsia"/>
        </w:rPr>
        <w:t>Exp01_No2</w:t>
      </w:r>
      <w:r w:rsidRPr="00684368">
        <w:t>.cpp</w:t>
      </w:r>
      <w:bookmarkEnd w:id="4"/>
    </w:p>
    <w:p w14:paraId="15A3322A" w14:textId="429777CF" w:rsidR="00E83330" w:rsidRPr="00684368" w:rsidRDefault="00E83330" w:rsidP="00E83330">
      <w:pPr>
        <w:pStyle w:val="4"/>
      </w:pPr>
      <w:r w:rsidRPr="00684368">
        <w:t>2.</w:t>
      </w:r>
      <w:r>
        <w:rPr>
          <w:rFonts w:hint="eastAsia"/>
        </w:rPr>
        <w:t>2</w:t>
      </w:r>
      <w:r w:rsidRPr="00684368">
        <w:t>.1 关键代码解析</w:t>
      </w:r>
    </w:p>
    <w:p w14:paraId="30C8242A" w14:textId="77777777" w:rsidR="00E83330" w:rsidRPr="00684368" w:rsidRDefault="00E83330" w:rsidP="00E83330">
      <w:r w:rsidRPr="00684368">
        <w:t>该程序实现两个整数的输入与求和功能。</w:t>
      </w:r>
    </w:p>
    <w:p w14:paraId="09202DDC" w14:textId="77777777" w:rsidR="00E83330" w:rsidRPr="00684368" w:rsidRDefault="00E83330" w:rsidP="00E83330">
      <w:r w:rsidRPr="00684368">
        <w:t>使用</w:t>
      </w:r>
      <w:r>
        <w:rPr>
          <w:rFonts w:hint="eastAsia"/>
        </w:rPr>
        <w:t>scanf</w:t>
      </w:r>
      <w:r w:rsidRPr="00684368">
        <w:t>从标准输入读取两个整数a和b；</w:t>
      </w:r>
    </w:p>
    <w:p w14:paraId="328C1927" w14:textId="77777777" w:rsidR="00E83330" w:rsidRPr="00684368" w:rsidRDefault="00E83330" w:rsidP="00E83330">
      <w:r w:rsidRPr="00684368">
        <w:t>使用</w:t>
      </w:r>
      <w:r>
        <w:rPr>
          <w:rFonts w:hint="eastAsia"/>
        </w:rPr>
        <w:t>printf</w:t>
      </w:r>
      <w:r w:rsidRPr="00684368">
        <w:t>输出两数之和；</w:t>
      </w:r>
    </w:p>
    <w:p w14:paraId="43ADCAE7" w14:textId="77777777" w:rsidR="00E83330" w:rsidRDefault="00E83330" w:rsidP="00E83330">
      <w:r w:rsidRPr="00684368">
        <w:t>程序结构简单，体现了C++的基本输入输出和算术运算。</w:t>
      </w:r>
    </w:p>
    <w:p w14:paraId="7D4DE2AC" w14:textId="620DC13C" w:rsidR="00E83330" w:rsidRDefault="00E83330" w:rsidP="00E83330">
      <w:pPr>
        <w:pStyle w:val="4"/>
      </w:pPr>
      <w:r w:rsidRPr="00684368">
        <w:lastRenderedPageBreak/>
        <w:t>2.</w:t>
      </w:r>
      <w:r>
        <w:rPr>
          <w:rFonts w:hint="eastAsia"/>
        </w:rPr>
        <w:t>2</w:t>
      </w:r>
      <w:r w:rsidRPr="00684368">
        <w:t>.2 代码运行结果</w:t>
      </w:r>
    </w:p>
    <w:p w14:paraId="42B0BC4E" w14:textId="00338B08" w:rsidR="00E83330" w:rsidRPr="00684368" w:rsidRDefault="00E83330" w:rsidP="00E83330">
      <w:pPr>
        <w:rPr>
          <w:rFonts w:hint="eastAsia"/>
        </w:rPr>
      </w:pPr>
      <w:r w:rsidRPr="00E83330">
        <w:drawing>
          <wp:inline distT="0" distB="0" distL="0" distR="0" wp14:anchorId="54696229" wp14:editId="1C283387">
            <wp:extent cx="5274310" cy="2819400"/>
            <wp:effectExtent l="0" t="0" r="2540" b="0"/>
            <wp:docPr id="288884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84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BC4F" w14:textId="27CD96DE" w:rsidR="00684368" w:rsidRPr="005644F0" w:rsidRDefault="00684368" w:rsidP="005644F0">
      <w:pPr>
        <w:pStyle w:val="3"/>
      </w:pPr>
      <w:bookmarkStart w:id="5" w:name="_Toc209199546"/>
      <w:r w:rsidRPr="005644F0">
        <w:t>2.3 第三题：</w:t>
      </w:r>
      <w:r w:rsidR="00E83330">
        <w:rPr>
          <w:rFonts w:hint="eastAsia"/>
        </w:rPr>
        <w:t>Exp01_No3</w:t>
      </w:r>
      <w:r w:rsidRPr="005644F0">
        <w:t>.cpp</w:t>
      </w:r>
      <w:bookmarkEnd w:id="5"/>
    </w:p>
    <w:p w14:paraId="35280408" w14:textId="77777777" w:rsidR="00684368" w:rsidRPr="00684368" w:rsidRDefault="00684368" w:rsidP="00684368">
      <w:pPr>
        <w:pStyle w:val="4"/>
      </w:pPr>
      <w:r w:rsidRPr="00684368">
        <w:t>2.3.1 关键代码解析</w:t>
      </w:r>
    </w:p>
    <w:p w14:paraId="5B2F7EF2" w14:textId="453A1AD7" w:rsidR="00684368" w:rsidRPr="00684368" w:rsidRDefault="00684368" w:rsidP="005644F0">
      <w:r w:rsidRPr="00684368">
        <w:t>该程序通过多个</w:t>
      </w:r>
      <w:r w:rsidR="005644F0">
        <w:rPr>
          <w:rFonts w:hint="eastAsia"/>
        </w:rPr>
        <w:t>printf</w:t>
      </w:r>
      <w:r w:rsidRPr="00684368">
        <w:t>语句输出一幅超级玛丽的ASCII艺术图。</w:t>
      </w:r>
    </w:p>
    <w:p w14:paraId="4825F42A" w14:textId="77777777" w:rsidR="00684368" w:rsidRPr="00684368" w:rsidRDefault="00684368" w:rsidP="005644F0">
      <w:r w:rsidRPr="00684368">
        <w:t>每行输出使用字符串字面量绘制图像的不同部分；</w:t>
      </w:r>
    </w:p>
    <w:p w14:paraId="7314B876" w14:textId="77777777" w:rsidR="00684368" w:rsidRPr="00684368" w:rsidRDefault="00684368" w:rsidP="005644F0">
      <w:r w:rsidRPr="00684368">
        <w:t>展示了如何使用输出语句进行图形化输出。</w:t>
      </w:r>
    </w:p>
    <w:p w14:paraId="7CF57276" w14:textId="77777777" w:rsidR="00684368" w:rsidRDefault="00684368" w:rsidP="00684368">
      <w:pPr>
        <w:pStyle w:val="4"/>
      </w:pPr>
      <w:r w:rsidRPr="00684368">
        <w:lastRenderedPageBreak/>
        <w:t>2.3.2 代码运行结果</w:t>
      </w:r>
    </w:p>
    <w:p w14:paraId="3D872BAE" w14:textId="7A9E2886" w:rsidR="00E83330" w:rsidRPr="00E83330" w:rsidRDefault="00E83330" w:rsidP="00E83330">
      <w:pPr>
        <w:rPr>
          <w:rFonts w:hint="eastAsia"/>
        </w:rPr>
      </w:pPr>
      <w:r w:rsidRPr="00E83330">
        <w:drawing>
          <wp:inline distT="0" distB="0" distL="0" distR="0" wp14:anchorId="20859E02" wp14:editId="6722A46F">
            <wp:extent cx="5274310" cy="2819400"/>
            <wp:effectExtent l="0" t="0" r="2540" b="0"/>
            <wp:docPr id="464017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17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2426" w14:textId="77777777" w:rsidR="00684368" w:rsidRPr="005644F0" w:rsidRDefault="00684368" w:rsidP="005644F0">
      <w:pPr>
        <w:pStyle w:val="2"/>
      </w:pPr>
      <w:bookmarkStart w:id="6" w:name="_Toc209199547"/>
      <w:r w:rsidRPr="005644F0">
        <w:t>3、实验心得</w:t>
      </w:r>
      <w:bookmarkEnd w:id="6"/>
    </w:p>
    <w:p w14:paraId="395DA723" w14:textId="77777777" w:rsidR="00684368" w:rsidRPr="00684368" w:rsidRDefault="00684368" w:rsidP="005644F0">
      <w:r w:rsidRPr="00684368">
        <w:t>通过本次实验，我学会了：</w:t>
      </w:r>
    </w:p>
    <w:p w14:paraId="58E1C1AE" w14:textId="77777777" w:rsidR="00684368" w:rsidRPr="00684368" w:rsidRDefault="00684368" w:rsidP="005644F0">
      <w:r w:rsidRPr="00684368">
        <w:t>如何使用C++进行基本的输入输出操作；</w:t>
      </w:r>
    </w:p>
    <w:p w14:paraId="67D0137D" w14:textId="77777777" w:rsidR="00684368" w:rsidRPr="00684368" w:rsidRDefault="00684368" w:rsidP="005644F0">
      <w:r w:rsidRPr="00684368">
        <w:t>如何编写并运行多个简单的C++程序；</w:t>
      </w:r>
    </w:p>
    <w:p w14:paraId="3488961A" w14:textId="77777777" w:rsidR="00684368" w:rsidRPr="00684368" w:rsidRDefault="00684368" w:rsidP="005644F0">
      <w:r w:rsidRPr="00684368">
        <w:t>如何使用多行输出语句绘制ASCII图像。</w:t>
      </w:r>
    </w:p>
    <w:p w14:paraId="76F3284D" w14:textId="77777777" w:rsidR="00684368" w:rsidRPr="00684368" w:rsidRDefault="00684368" w:rsidP="005644F0">
      <w:r w:rsidRPr="00684368">
        <w:t>这些练习巩固了我对C++基础语法的理解，并提升了我的编程实践能力。</w:t>
      </w:r>
    </w:p>
    <w:p w14:paraId="1D188AEB" w14:textId="77777777" w:rsidR="00B5269C" w:rsidRPr="00684368" w:rsidRDefault="00B5269C" w:rsidP="00684368">
      <w:pPr>
        <w:pStyle w:val="2"/>
        <w:rPr>
          <w:rFonts w:ascii="黑体" w:eastAsia="黑体" w:hAnsi="黑体" w:hint="eastAsia"/>
          <w:sz w:val="24"/>
          <w:szCs w:val="24"/>
        </w:rPr>
      </w:pPr>
    </w:p>
    <w:sectPr w:rsidR="00B5269C" w:rsidRPr="00684368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5B1E7" w14:textId="77777777" w:rsidR="001D763B" w:rsidRDefault="001D763B">
      <w:pPr>
        <w:rPr>
          <w:rFonts w:hint="eastAsia"/>
        </w:rPr>
      </w:pPr>
      <w:r>
        <w:separator/>
      </w:r>
    </w:p>
  </w:endnote>
  <w:endnote w:type="continuationSeparator" w:id="0">
    <w:p w14:paraId="7A4BC42C" w14:textId="77777777" w:rsidR="001D763B" w:rsidRDefault="001D763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7829426"/>
      <w:docPartObj>
        <w:docPartGallery w:val="Page Numbers (Bottom of Page)"/>
        <w:docPartUnique/>
      </w:docPartObj>
    </w:sdtPr>
    <w:sdtContent>
      <w:p w14:paraId="454F5155" w14:textId="77777777" w:rsidR="00B5269C" w:rsidRDefault="00000000">
        <w:pPr>
          <w:pStyle w:val="ac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  <w:lang w:val="zh-CN"/>
          </w:rPr>
          <w:t>4</w:t>
        </w:r>
        <w:r>
          <w:fldChar w:fldCharType="end"/>
        </w:r>
      </w:p>
    </w:sdtContent>
  </w:sdt>
  <w:p w14:paraId="0EEFF08A" w14:textId="77777777" w:rsidR="00B5269C" w:rsidRDefault="00B5269C">
    <w:pPr>
      <w:pStyle w:val="ac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3E8A9" w14:textId="77777777" w:rsidR="001D763B" w:rsidRDefault="001D763B">
      <w:pPr>
        <w:rPr>
          <w:rFonts w:hint="eastAsia"/>
        </w:rPr>
      </w:pPr>
      <w:r>
        <w:separator/>
      </w:r>
    </w:p>
  </w:footnote>
  <w:footnote w:type="continuationSeparator" w:id="0">
    <w:p w14:paraId="7B254602" w14:textId="77777777" w:rsidR="001D763B" w:rsidRDefault="001D763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DE7A7" w14:textId="77777777" w:rsidR="00B5269C" w:rsidRDefault="00000000">
    <w:pPr>
      <w:spacing w:line="360" w:lineRule="auto"/>
      <w:jc w:val="center"/>
      <w:rPr>
        <w:rFonts w:ascii="黑体" w:eastAsia="黑体" w:hAnsi="黑体" w:hint="eastAsia"/>
        <w:b/>
        <w:sz w:val="20"/>
        <w:szCs w:val="20"/>
      </w:rPr>
    </w:pPr>
    <w:r>
      <w:rPr>
        <w:rFonts w:ascii="黑体" w:eastAsia="黑体" w:hAnsi="黑体" w:hint="eastAsia"/>
        <w:b/>
        <w:sz w:val="20"/>
        <w:szCs w:val="20"/>
      </w:rPr>
      <w:t>C语言程序设计课程实验报告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7361D"/>
    <w:multiLevelType w:val="hybridMultilevel"/>
    <w:tmpl w:val="8BB8AF36"/>
    <w:lvl w:ilvl="0" w:tplc="09DEEA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6532B"/>
    <w:multiLevelType w:val="multilevel"/>
    <w:tmpl w:val="D712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F30A5"/>
    <w:multiLevelType w:val="multilevel"/>
    <w:tmpl w:val="B6E6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44C27"/>
    <w:multiLevelType w:val="multilevel"/>
    <w:tmpl w:val="951A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9793F"/>
    <w:multiLevelType w:val="multilevel"/>
    <w:tmpl w:val="6E8E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F6872"/>
    <w:multiLevelType w:val="hybridMultilevel"/>
    <w:tmpl w:val="9AE4AD2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5214865"/>
    <w:multiLevelType w:val="multilevel"/>
    <w:tmpl w:val="1DCEA966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59339B"/>
    <w:multiLevelType w:val="multilevel"/>
    <w:tmpl w:val="DC1C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147020">
    <w:abstractNumId w:val="0"/>
  </w:num>
  <w:num w:numId="2" w16cid:durableId="735006597">
    <w:abstractNumId w:val="5"/>
  </w:num>
  <w:num w:numId="3" w16cid:durableId="1373459492">
    <w:abstractNumId w:val="1"/>
  </w:num>
  <w:num w:numId="4" w16cid:durableId="882447765">
    <w:abstractNumId w:val="3"/>
  </w:num>
  <w:num w:numId="5" w16cid:durableId="1130174076">
    <w:abstractNumId w:val="2"/>
  </w:num>
  <w:num w:numId="6" w16cid:durableId="2147313793">
    <w:abstractNumId w:val="4"/>
  </w:num>
  <w:num w:numId="7" w16cid:durableId="1970280106">
    <w:abstractNumId w:val="7"/>
  </w:num>
  <w:num w:numId="8" w16cid:durableId="20878002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4C4"/>
    <w:rsid w:val="001D763B"/>
    <w:rsid w:val="00462FCE"/>
    <w:rsid w:val="005644F0"/>
    <w:rsid w:val="0057281B"/>
    <w:rsid w:val="005A586D"/>
    <w:rsid w:val="00684368"/>
    <w:rsid w:val="00842521"/>
    <w:rsid w:val="00844778"/>
    <w:rsid w:val="00B5269C"/>
    <w:rsid w:val="00BB74C4"/>
    <w:rsid w:val="00D676E7"/>
    <w:rsid w:val="00E83330"/>
    <w:rsid w:val="00F5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8AF07A"/>
  <w15:docId w15:val="{757145C4-4C0E-4DE0-A6A0-B946265B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No Spacing"/>
    <w:link w:val="a9"/>
    <w:uiPriority w:val="1"/>
    <w:qFormat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Pr>
      <w:kern w:val="0"/>
      <w:sz w:val="22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  <w:jc w:val="left"/>
    </w:pPr>
    <w:rPr>
      <w:rFonts w:ascii="黑体" w:eastAsia="黑体" w:hAnsi="黑体"/>
      <w:b/>
      <w:sz w:val="28"/>
    </w:rPr>
  </w:style>
  <w:style w:type="paragraph" w:styleId="TOC1">
    <w:name w:val="toc 1"/>
    <w:basedOn w:val="a"/>
    <w:next w:val="a"/>
    <w:autoRedefine/>
    <w:uiPriority w:val="39"/>
    <w:unhideWhenUsed/>
    <w:qFormat/>
    <w:pPr>
      <w:jc w:val="left"/>
    </w:pPr>
    <w:rPr>
      <w:rFonts w:ascii="黑体" w:eastAsia="黑体" w:hAnsi="黑体"/>
      <w:b/>
      <w:bCs/>
      <w:kern w:val="44"/>
      <w:sz w:val="32"/>
      <w:szCs w:val="44"/>
    </w:rPr>
  </w:style>
  <w:style w:type="paragraph" w:styleId="TOC3">
    <w:name w:val="toc 3"/>
    <w:basedOn w:val="a"/>
    <w:next w:val="a"/>
    <w:autoRedefine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l1247\Documents\&#33258;&#23450;&#20041;%20Office%20&#27169;&#26495;\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8D5D7-4F90-4D0B-AE1D-6D93AB4A8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TotalTime>97</TotalTime>
  <Pages>6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</dc:title>
  <dc:creator>李拓君</dc:creator>
  <cp:lastModifiedBy>拓君 李</cp:lastModifiedBy>
  <cp:revision>3</cp:revision>
  <dcterms:created xsi:type="dcterms:W3CDTF">2025-09-19T08:56:00Z</dcterms:created>
  <dcterms:modified xsi:type="dcterms:W3CDTF">2025-09-19T10:40:00Z</dcterms:modified>
</cp:coreProperties>
</file>